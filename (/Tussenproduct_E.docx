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22" w:rsidRDefault="00C8254E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t>FYLOGENETISCHE ANALYSE</w:t>
      </w:r>
    </w:p>
    <w:p w:rsidR="00642122" w:rsidRDefault="00642122">
      <w:pPr>
        <w:pStyle w:val="Standard"/>
        <w:rPr>
          <w:b/>
          <w:bCs/>
        </w:rPr>
      </w:pPr>
    </w:p>
    <w:p w:rsidR="00642122" w:rsidRDefault="00C8254E">
      <w:pPr>
        <w:pStyle w:val="Standard"/>
      </w:pPr>
      <w:r>
        <w:t>Gebruikt eiwit: XP_014374584.1, PREDICTED: cytochrome c-type heme lyase [Alligator sinensis]</w:t>
      </w:r>
    </w:p>
    <w:p w:rsidR="00642122" w:rsidRDefault="00642122">
      <w:pPr>
        <w:pStyle w:val="Standard"/>
      </w:pPr>
    </w:p>
    <w:p w:rsidR="00642122" w:rsidRDefault="00C8254E">
      <w:pPr>
        <w:pStyle w:val="Standard"/>
        <w:rPr>
          <w:i/>
          <w:iCs/>
        </w:rPr>
      </w:pPr>
      <w:r>
        <w:rPr>
          <w:i/>
          <w:iCs/>
        </w:rPr>
        <w:t>Tussenproduct E.1</w:t>
      </w:r>
    </w:p>
    <w:p w:rsidR="00642122" w:rsidRDefault="00642122">
      <w:pPr>
        <w:pStyle w:val="Standard"/>
      </w:pPr>
    </w:p>
    <w:p w:rsidR="00642122" w:rsidRDefault="00C8254E">
      <w:pPr>
        <w:pStyle w:val="Standard"/>
        <w:numPr>
          <w:ilvl w:val="0"/>
          <w:numId w:val="1"/>
        </w:numPr>
      </w:pPr>
      <w:r>
        <w:t xml:space="preserve">Er zijn in totaal 12 eiwitten gevonden in 8 </w:t>
      </w:r>
      <w:r>
        <w:t>verschillende soorten organismen die gelijk waren aan ons eiwit. Al deze 12 eiwitten zijn in de boom verwerkt.</w:t>
      </w:r>
    </w:p>
    <w:p w:rsidR="00642122" w:rsidRDefault="00642122">
      <w:pPr>
        <w:pStyle w:val="Standard"/>
      </w:pPr>
    </w:p>
    <w:p w:rsidR="00642122" w:rsidRDefault="00C8254E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220" cy="3577589"/>
                <wp:effectExtent l="0" t="0" r="11430" b="3811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577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42122" w:rsidRDefault="00C8254E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332402" cy="3250417"/>
                                  <wp:effectExtent l="0" t="0" r="0" b="0"/>
                                  <wp:docPr id="1" name="graphics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402" cy="3250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Fylogram van geänalyseerde eiwitten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0;width:498.6pt;height:281.7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" filled="f" stroked="f">
                <v:textbox style="mso-fit-shape-to-text:t" inset="0,0,0,0">
                  <w:txbxContent>
                    <w:p w:rsidR="00642122" w:rsidRDefault="00C8254E">
                      <w:pPr>
                        <w:pStyle w:val="Captio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332402" cy="3250417"/>
                            <wp:effectExtent l="0" t="0" r="0" b="0"/>
                            <wp:docPr id="1" name="graphics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402" cy="3250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Fylogram van geänalyseerde eiwitten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2122" w:rsidRDefault="00642122">
      <w:pPr>
        <w:pStyle w:val="Standard"/>
      </w:pPr>
    </w:p>
    <w:p w:rsidR="00642122" w:rsidRDefault="00C8254E">
      <w:pPr>
        <w:pStyle w:val="Standard"/>
        <w:numPr>
          <w:ilvl w:val="0"/>
          <w:numId w:val="1"/>
        </w:numPr>
      </w:pPr>
      <w:r>
        <w:t>Over het algemeen komt de boom overeen met de species tree. (nog niet af)</w:t>
      </w:r>
    </w:p>
    <w:p w:rsidR="00642122" w:rsidRDefault="00642122">
      <w:pPr>
        <w:pStyle w:val="Standard"/>
      </w:pPr>
    </w:p>
    <w:p w:rsidR="00642122" w:rsidRDefault="00C8254E">
      <w:pPr>
        <w:pStyle w:val="Standard"/>
        <w:numPr>
          <w:ilvl w:val="0"/>
          <w:numId w:val="1"/>
        </w:numPr>
      </w:pPr>
      <w:r>
        <w:t>XP_002915111.1 afkomstig u</w:t>
      </w:r>
      <w:r>
        <w:t xml:space="preserve">it het organisme </w:t>
      </w:r>
      <w:r>
        <w:rPr>
          <w:i/>
          <w:iCs/>
        </w:rPr>
        <w:t xml:space="preserve">Ailuropoda melanoleuca </w:t>
      </w:r>
      <w:r>
        <w:t xml:space="preserve">en XP_007084863.1 afkomstig uit het organisme </w:t>
      </w:r>
      <w:r>
        <w:rPr>
          <w:i/>
          <w:iCs/>
        </w:rPr>
        <w:t xml:space="preserve">Panthera tigris altaica. </w:t>
      </w:r>
      <w:r>
        <w:t>Deze twee eiwitten zijn afkomstig uit verschillende organismen, maar vervullen dezelfde functie; het zijn orthologen.</w:t>
      </w:r>
      <w:r>
        <w:br/>
      </w:r>
      <w:r>
        <w:br/>
      </w:r>
      <w:r>
        <w:t>XP_012401548.1, XP_0124015</w:t>
      </w:r>
      <w:r>
        <w:t>57.1</w:t>
      </w:r>
      <w:r>
        <w:rPr>
          <w:i/>
          <w:iCs/>
        </w:rPr>
        <w:t xml:space="preserve"> </w:t>
      </w:r>
      <w:r>
        <w:t xml:space="preserve">en XP_003765633.1  zijn alle drie afkomstig uit hetzelfde organisme; </w:t>
      </w:r>
      <w:r>
        <w:rPr>
          <w:i/>
          <w:iCs/>
        </w:rPr>
        <w:t xml:space="preserve">Sarcophilus harrisii. </w:t>
      </w:r>
      <w:r>
        <w:t>Dit zijn paralogen van elkaar.</w:t>
      </w:r>
      <w:r>
        <w:br/>
      </w:r>
      <w:r>
        <w:br/>
      </w:r>
      <w:r>
        <w:t xml:space="preserve">XP_017208122.1 en NP_958859 zijn beide afkomstig van het organisme </w:t>
      </w:r>
      <w:r>
        <w:rPr>
          <w:i/>
          <w:iCs/>
        </w:rPr>
        <w:t>Danio rerio</w:t>
      </w:r>
      <w:r>
        <w:t xml:space="preserve"> en zijn paralogen.</w:t>
      </w:r>
      <w:r>
        <w:br/>
      </w:r>
      <w:r>
        <w:br/>
      </w:r>
      <w:r>
        <w:t>XP_006021914.1, XP_00602915.1</w:t>
      </w:r>
      <w:r>
        <w:t xml:space="preserve"> en XP_014374584.1 zijn alle drie paralogen afkomstig uit ons eigen organisme de </w:t>
      </w:r>
      <w:r>
        <w:rPr>
          <w:i/>
          <w:iCs/>
        </w:rPr>
        <w:t>Alligator sinensis.</w:t>
      </w:r>
    </w:p>
    <w:p w:rsidR="00642122" w:rsidRDefault="00642122">
      <w:pPr>
        <w:pStyle w:val="ListParagraph"/>
      </w:pPr>
    </w:p>
    <w:p w:rsidR="00642122" w:rsidRDefault="00642122">
      <w:pPr>
        <w:pStyle w:val="Standard"/>
        <w:numPr>
          <w:ilvl w:val="0"/>
          <w:numId w:val="1"/>
        </w:numPr>
      </w:pPr>
    </w:p>
    <w:p w:rsidR="00642122" w:rsidRDefault="00642122">
      <w:pPr>
        <w:pStyle w:val="ListParagraph"/>
      </w:pPr>
    </w:p>
    <w:p w:rsidR="00642122" w:rsidRDefault="00C8254E">
      <w:pPr>
        <w:pStyle w:val="Standard"/>
        <w:numPr>
          <w:ilvl w:val="0"/>
          <w:numId w:val="1"/>
        </w:numPr>
      </w:pPr>
      <w:r>
        <w:lastRenderedPageBreak/>
        <w:t>Na de boom 990 keer te bootstrappen kwamen de volgende bootstrap waardes voor de verschillnde vertakkingen er uit:</w:t>
      </w:r>
    </w:p>
    <w:p w:rsidR="00642122" w:rsidRDefault="00642122">
      <w:pPr>
        <w:pStyle w:val="Standard"/>
      </w:pPr>
    </w:p>
    <w:p w:rsidR="00642122" w:rsidRDefault="00C8254E">
      <w:pPr>
        <w:pStyle w:val="Standard"/>
      </w:pPr>
      <w:r>
        <w:rPr>
          <w:noProof/>
        </w:rPr>
        <w:drawing>
          <wp:inline distT="0" distB="0" distL="0" distR="0">
            <wp:extent cx="6324603" cy="3438528"/>
            <wp:effectExtent l="0" t="0" r="0" b="9522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3" cy="3438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42122" w:rsidRDefault="00C8254E">
      <w:pPr>
        <w:pStyle w:val="Standard"/>
        <w:rPr>
          <w:i/>
        </w:rPr>
      </w:pPr>
      <w:r>
        <w:rPr>
          <w:i/>
        </w:rPr>
        <w:br/>
      </w:r>
      <w:r>
        <w:rPr>
          <w:i/>
        </w:rPr>
        <w:t>Gebootstrapte boom</w:t>
      </w:r>
    </w:p>
    <w:p w:rsidR="00642122" w:rsidRDefault="00642122">
      <w:pPr>
        <w:pStyle w:val="Standard"/>
      </w:pPr>
    </w:p>
    <w:p w:rsidR="00642122" w:rsidRDefault="00C8254E">
      <w:pPr>
        <w:pStyle w:val="Standard"/>
      </w:pPr>
      <w:r>
        <w:t xml:space="preserve">De meeste </w:t>
      </w:r>
      <w:r>
        <w:t>vertakkingen hebben een waarde van boven de 70% ( &gt;693) en kunnen betrouwbaar geacht worden.</w:t>
      </w:r>
    </w:p>
    <w:p w:rsidR="00642122" w:rsidRDefault="00642122">
      <w:pPr>
        <w:pStyle w:val="Standard"/>
      </w:pPr>
    </w:p>
    <w:p w:rsidR="00642122" w:rsidRDefault="00C8254E">
      <w:pPr>
        <w:pStyle w:val="Standard"/>
        <w:rPr>
          <w:i/>
          <w:iCs/>
        </w:rPr>
      </w:pPr>
      <w:r>
        <w:rPr>
          <w:i/>
          <w:iCs/>
        </w:rPr>
        <w:t>Tussenproduct E.2</w:t>
      </w:r>
    </w:p>
    <w:p w:rsidR="00642122" w:rsidRDefault="00642122">
      <w:pPr>
        <w:pStyle w:val="Standard"/>
        <w:rPr>
          <w:i/>
          <w:iCs/>
        </w:rPr>
      </w:pPr>
    </w:p>
    <w:p w:rsidR="00642122" w:rsidRDefault="00642122">
      <w:pPr>
        <w:pStyle w:val="Standard"/>
      </w:pPr>
    </w:p>
    <w:p w:rsidR="00642122" w:rsidRDefault="00C8254E">
      <w:pPr>
        <w:pStyle w:val="Standard"/>
      </w:pPr>
      <w:r>
        <w:rPr>
          <w:i/>
          <w:iCs/>
        </w:rPr>
        <w:br/>
      </w:r>
    </w:p>
    <w:sectPr w:rsidR="00642122">
      <w:headerReference w:type="default" r:id="rId10"/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54E" w:rsidRDefault="00C8254E">
      <w:r>
        <w:separator/>
      </w:r>
    </w:p>
  </w:endnote>
  <w:endnote w:type="continuationSeparator" w:id="0">
    <w:p w:rsidR="00C8254E" w:rsidRDefault="00C8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OpenSymbo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54E" w:rsidRDefault="00C8254E">
      <w:r>
        <w:rPr>
          <w:color w:val="000000"/>
        </w:rPr>
        <w:separator/>
      </w:r>
    </w:p>
  </w:footnote>
  <w:footnote w:type="continuationSeparator" w:id="0">
    <w:p w:rsidR="00C8254E" w:rsidRDefault="00C82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62A" w:rsidRDefault="00C825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779AE"/>
    <w:multiLevelType w:val="multilevel"/>
    <w:tmpl w:val="B43E61FC"/>
    <w:lvl w:ilvl="0"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ohit Hind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2122"/>
    <w:rsid w:val="00642122"/>
    <w:rsid w:val="00C8254E"/>
    <w:rsid w:val="00C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nl-NL" w:eastAsia="nl-N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nl-NL" w:eastAsia="nl-N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van Gulik</dc:creator>
  <cp:lastModifiedBy>Davy van Gulik</cp:lastModifiedBy>
  <cp:revision>2</cp:revision>
  <dcterms:created xsi:type="dcterms:W3CDTF">2016-10-13T18:14:00Z</dcterms:created>
  <dcterms:modified xsi:type="dcterms:W3CDTF">2016-10-13T18:14:00Z</dcterms:modified>
</cp:coreProperties>
</file>